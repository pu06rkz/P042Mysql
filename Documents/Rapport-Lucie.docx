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98DB" w14:textId="77777777" w:rsidR="007F30AE" w:rsidRPr="000E7483" w:rsidRDefault="00AB473B" w:rsidP="000E7483">
      <w:pPr>
        <w:pStyle w:val="Titre"/>
      </w:pPr>
      <w:r>
        <w:t>P_042MySQL</w:t>
      </w:r>
    </w:p>
    <w:p w14:paraId="4CA3D2C3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4AC1FC0A" wp14:editId="0EEEF7D5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D96E70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076E923C" w14:textId="77777777" w:rsidR="007F30AE" w:rsidRPr="000E7483" w:rsidRDefault="006531E8" w:rsidP="000E7483">
      <w:pPr>
        <w:spacing w:before="2000"/>
        <w:jc w:val="center"/>
      </w:pPr>
      <w:r>
        <w:t>Lucie De Oliveira</w:t>
      </w:r>
      <w:r w:rsidR="007F30AE" w:rsidRPr="000E7483">
        <w:t xml:space="preserve"> – </w:t>
      </w:r>
      <w:r>
        <w:t>CIN2B</w:t>
      </w:r>
    </w:p>
    <w:p w14:paraId="37ECCF94" w14:textId="77777777" w:rsidR="007F30AE" w:rsidRPr="000E7483" w:rsidRDefault="00F44943" w:rsidP="000E7483">
      <w:pPr>
        <w:jc w:val="center"/>
      </w:pPr>
      <w:r>
        <w:t>ETML</w:t>
      </w:r>
    </w:p>
    <w:p w14:paraId="12E43B0F" w14:textId="1763190C" w:rsidR="007F30AE" w:rsidRPr="000E7483" w:rsidRDefault="003E11DC" w:rsidP="000E7483">
      <w:pPr>
        <w:jc w:val="center"/>
      </w:pPr>
      <w:r>
        <w:t>2Mois</w:t>
      </w:r>
    </w:p>
    <w:p w14:paraId="58BA5D34" w14:textId="41CA3F68" w:rsidR="007F30AE" w:rsidRPr="000E7483" w:rsidRDefault="003E11DC" w:rsidP="000E7483">
      <w:pPr>
        <w:jc w:val="center"/>
      </w:pPr>
      <w:r>
        <w:t>Helder Manuel Costa Lopez</w:t>
      </w:r>
    </w:p>
    <w:p w14:paraId="27F659D9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39EF9195" w14:textId="397D9227" w:rsidR="00D64F19" w:rsidRDefault="00A65F0B" w:rsidP="0059401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</w:p>
    <w:p w14:paraId="0D33D855" w14:textId="77777777" w:rsidR="0059401C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</w:p>
    <w:sdt>
      <w:sdtPr>
        <w:rPr>
          <w:lang w:val="fr-FR"/>
        </w:rPr>
        <w:id w:val="-1181272207"/>
        <w:docPartObj>
          <w:docPartGallery w:val="Table of Contents"/>
          <w:docPartUnique/>
        </w:docPartObj>
      </w:sdtPr>
      <w:sdtEndPr>
        <w:rPr>
          <w:rFonts w:asciiTheme="minorHAnsi" w:eastAsia="Times New Roman" w:hAnsiTheme="minorHAnsi" w:cs="Times New Roman"/>
          <w:b/>
          <w:bCs/>
          <w:color w:val="auto"/>
          <w:sz w:val="20"/>
          <w:szCs w:val="20"/>
        </w:rPr>
      </w:sdtEndPr>
      <w:sdtContent>
        <w:p w14:paraId="18FEF58B" w14:textId="4F889A6B" w:rsidR="0059401C" w:rsidRDefault="0059401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FFC3866" w14:textId="699C1417" w:rsidR="0059401C" w:rsidRDefault="0059401C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531953" w:history="1">
            <w:r w:rsidRPr="005F0323">
              <w:rPr>
                <w:rStyle w:val="Lienhypertexte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F0323">
              <w:rPr>
                <w:rStyle w:val="Lienhypertexte"/>
                <w:noProof/>
              </w:rPr>
              <w:t>Spécifications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C860E" w14:textId="5E96E150" w:rsidR="0059401C" w:rsidRDefault="0059401C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98531954" w:history="1">
            <w:r w:rsidRPr="005F0323">
              <w:rPr>
                <w:rStyle w:val="Lienhypertexte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5F0323">
              <w:rPr>
                <w:rStyle w:val="Lienhypertexte"/>
                <w:noProof/>
              </w:rPr>
              <w:t>Titre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FC197" w14:textId="5C2CB392" w:rsidR="0059401C" w:rsidRDefault="0059401C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98531955" w:history="1">
            <w:r w:rsidRPr="005F0323">
              <w:rPr>
                <w:rStyle w:val="Lienhypertexte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5F0323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2BD63" w14:textId="7C752684" w:rsidR="0059401C" w:rsidRDefault="0059401C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98531956" w:history="1">
            <w:r w:rsidRPr="005F0323">
              <w:rPr>
                <w:rStyle w:val="Lienhypertexte"/>
                <w:noProof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5F0323">
              <w:rPr>
                <w:rStyle w:val="Lienhypertexte"/>
                <w:noProof/>
              </w:rPr>
              <w:t>Matériel et logiciels à disposition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83870" w14:textId="1F7763B2" w:rsidR="0059401C" w:rsidRDefault="0059401C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98531957" w:history="1">
            <w:r w:rsidRPr="005F0323">
              <w:rPr>
                <w:rStyle w:val="Lienhypertexte"/>
                <w:noProof/>
              </w:rPr>
              <w:t>1.4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5F0323">
              <w:rPr>
                <w:rStyle w:val="Lienhypertexte"/>
                <w:noProof/>
              </w:rPr>
              <w:t>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9E060" w14:textId="5A18C6B4" w:rsidR="0059401C" w:rsidRDefault="0059401C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98531958" w:history="1">
            <w:r w:rsidRPr="005F0323">
              <w:rPr>
                <w:rStyle w:val="Lienhypertexte"/>
                <w:noProof/>
              </w:rPr>
              <w:t>1.5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5F0323">
              <w:rPr>
                <w:rStyle w:val="Lienhypertexte"/>
                <w:noProof/>
              </w:rPr>
              <w:t>Les points suivants seront évalués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1ABD9" w14:textId="127E370D" w:rsidR="0059401C" w:rsidRDefault="0059401C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98531959" w:history="1">
            <w:r w:rsidRPr="005F0323">
              <w:rPr>
                <w:rStyle w:val="Lienhypertexte"/>
                <w:noProof/>
              </w:rPr>
              <w:t>1.6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5F0323">
              <w:rPr>
                <w:rStyle w:val="Lienhypertexte"/>
                <w:noProof/>
              </w:rPr>
              <w:t>Validation et conditions de réussite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A9008" w14:textId="4DA45724" w:rsidR="0059401C" w:rsidRDefault="0059401C">
          <w:pPr>
            <w:pStyle w:val="TM10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98531960" w:history="1">
            <w:r w:rsidRPr="005F0323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44179" w14:textId="398556C7" w:rsidR="0059401C" w:rsidRDefault="0059401C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98531961" w:history="1">
            <w:r w:rsidRPr="005F0323">
              <w:rPr>
                <w:rStyle w:val="Lienhypertexte"/>
                <w:noProof/>
              </w:rPr>
              <w:t>1.7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5F0323">
              <w:rPr>
                <w:rStyle w:val="Lienhypertexte"/>
                <w:noProof/>
              </w:rPr>
              <w:t>Fonctionnalités demandées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08C22" w14:textId="7227A88F" w:rsidR="0059401C" w:rsidRDefault="0059401C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98531962" w:history="1">
            <w:r w:rsidRPr="005F0323">
              <w:rPr>
                <w:rStyle w:val="Lienhypertexte"/>
                <w:noProof/>
              </w:rPr>
              <w:t>1.8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5F0323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CD1A4" w14:textId="6E96F6CB" w:rsidR="0059401C" w:rsidRDefault="0059401C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98531963" w:history="1">
            <w:r w:rsidRPr="005F0323">
              <w:rPr>
                <w:rStyle w:val="Lienhypertexte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F0323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33986" w14:textId="7E088F7F" w:rsidR="0059401C" w:rsidRDefault="0059401C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98531964" w:history="1">
            <w:r w:rsidRPr="005F0323">
              <w:rPr>
                <w:rStyle w:val="Lienhypertexte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5F0323">
              <w:rPr>
                <w:rStyle w:val="Lienhypertexte"/>
                <w:noProof/>
              </w:rPr>
              <w:t>Bilan des fonctionnalités demandées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2A551" w14:textId="03DE812A" w:rsidR="0059401C" w:rsidRDefault="0059401C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98531965" w:history="1">
            <w:r w:rsidRPr="005F0323">
              <w:rPr>
                <w:rStyle w:val="Lienhypertexte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5F0323">
              <w:rPr>
                <w:rStyle w:val="Lienhypertexte"/>
                <w:noProof/>
              </w:rPr>
              <w:t>Bilan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EA5F9" w14:textId="0A0DD3F2" w:rsidR="0059401C" w:rsidRDefault="0059401C">
          <w:r>
            <w:rPr>
              <w:b/>
              <w:bCs/>
              <w:lang w:val="fr-FR"/>
            </w:rPr>
            <w:fldChar w:fldCharType="end"/>
          </w:r>
        </w:p>
      </w:sdtContent>
    </w:sdt>
    <w:p w14:paraId="36B0D19A" w14:textId="4191B0AE" w:rsidR="00742484" w:rsidRDefault="00742484">
      <w:r>
        <w:br w:type="page"/>
      </w:r>
    </w:p>
    <w:p w14:paraId="3865DDEF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bookmarkStart w:id="3" w:name="_Toc98531953"/>
      <w:r w:rsidRPr="00932149">
        <w:lastRenderedPageBreak/>
        <w:t>Spécifications</w:t>
      </w:r>
      <w:bookmarkEnd w:id="0"/>
      <w:bookmarkEnd w:id="1"/>
      <w:bookmarkEnd w:id="2"/>
      <w:bookmarkEnd w:id="3"/>
    </w:p>
    <w:p w14:paraId="36FFDD43" w14:textId="77777777" w:rsidR="008E53F9" w:rsidRPr="008E53F9" w:rsidRDefault="008E53F9" w:rsidP="008E53F9">
      <w:pPr>
        <w:pStyle w:val="Corpsdetexte"/>
      </w:pPr>
    </w:p>
    <w:p w14:paraId="10D8191A" w14:textId="77777777" w:rsidR="00D160DD" w:rsidRDefault="00753A51" w:rsidP="008E53F9">
      <w:pPr>
        <w:pStyle w:val="Titre2"/>
      </w:pPr>
      <w:bookmarkStart w:id="4" w:name="_Toc308526317"/>
      <w:bookmarkStart w:id="5" w:name="_Toc532179969"/>
      <w:bookmarkStart w:id="6" w:name="_Toc165969639"/>
      <w:bookmarkStart w:id="7" w:name="_Toc98531954"/>
      <w:r>
        <w:t>T</w:t>
      </w:r>
      <w:r w:rsidR="00902523">
        <w:t>itr</w:t>
      </w:r>
      <w:r w:rsidR="0015167D">
        <w:t>e</w:t>
      </w:r>
      <w:bookmarkEnd w:id="4"/>
      <w:bookmarkEnd w:id="7"/>
    </w:p>
    <w:p w14:paraId="4D47B20B" w14:textId="77777777" w:rsidR="0015167D" w:rsidRPr="0015167D" w:rsidRDefault="0015167D" w:rsidP="0015167D">
      <w:pPr>
        <w:pStyle w:val="Retraitcorpsdetexte"/>
      </w:pPr>
    </w:p>
    <w:p w14:paraId="5286214B" w14:textId="11FB6DAE" w:rsidR="00F664DF" w:rsidRPr="0044684F" w:rsidRDefault="00027A74" w:rsidP="0015167D">
      <w:pPr>
        <w:pStyle w:val="Informations"/>
        <w:rPr>
          <w:color w:val="auto"/>
          <w:sz w:val="20"/>
          <w:szCs w:val="24"/>
        </w:rPr>
      </w:pPr>
      <w:r w:rsidRPr="0044684F">
        <w:rPr>
          <w:color w:val="auto"/>
          <w:sz w:val="20"/>
          <w:szCs w:val="24"/>
        </w:rPr>
        <w:t>Gestionnaire de base de données en C# (</w:t>
      </w:r>
      <w:proofErr w:type="spellStart"/>
      <w:r w:rsidRPr="0044684F">
        <w:rPr>
          <w:color w:val="auto"/>
          <w:sz w:val="20"/>
          <w:szCs w:val="24"/>
        </w:rPr>
        <w:t>MyCSharpAdmin</w:t>
      </w:r>
      <w:proofErr w:type="spellEnd"/>
      <w:r w:rsidRPr="0044684F">
        <w:rPr>
          <w:color w:val="auto"/>
          <w:sz w:val="20"/>
          <w:szCs w:val="24"/>
        </w:rPr>
        <w:t>)</w:t>
      </w:r>
    </w:p>
    <w:p w14:paraId="7EB81727" w14:textId="77777777" w:rsidR="0015167D" w:rsidRPr="00F664DF" w:rsidRDefault="0015167D" w:rsidP="0015167D">
      <w:pPr>
        <w:pStyle w:val="Retraitcorpsdetexte"/>
      </w:pPr>
    </w:p>
    <w:p w14:paraId="775D3C5C" w14:textId="77777777" w:rsidR="00753A51" w:rsidRDefault="00902523" w:rsidP="008E53F9">
      <w:pPr>
        <w:pStyle w:val="Titre2"/>
      </w:pPr>
      <w:bookmarkStart w:id="8" w:name="_Toc308526318"/>
      <w:bookmarkStart w:id="9" w:name="_Toc98531955"/>
      <w:r>
        <w:t>Description</w:t>
      </w:r>
      <w:bookmarkEnd w:id="8"/>
      <w:bookmarkEnd w:id="9"/>
    </w:p>
    <w:p w14:paraId="4EE185BD" w14:textId="77777777" w:rsidR="0015167D" w:rsidRPr="0015167D" w:rsidRDefault="0015167D" w:rsidP="0015167D">
      <w:pPr>
        <w:pStyle w:val="Retraitcorpsdetexte"/>
      </w:pPr>
    </w:p>
    <w:p w14:paraId="3CD4884A" w14:textId="3ED8C8A6" w:rsidR="0015167D" w:rsidRPr="0044684F" w:rsidRDefault="00027A74" w:rsidP="0015167D">
      <w:pPr>
        <w:pStyle w:val="Informations"/>
        <w:rPr>
          <w:color w:val="auto"/>
          <w:sz w:val="20"/>
          <w:szCs w:val="24"/>
        </w:rPr>
      </w:pPr>
      <w:r w:rsidRPr="0044684F">
        <w:rPr>
          <w:color w:val="auto"/>
          <w:sz w:val="20"/>
          <w:szCs w:val="24"/>
        </w:rPr>
        <w:t>Conception d’un petit programme disposant des fonctions CRUD pour la gestion de son SGBD à l’image de phpMyAdmin.</w:t>
      </w:r>
    </w:p>
    <w:p w14:paraId="407D568D" w14:textId="77777777" w:rsidR="0015167D" w:rsidRPr="00F664DF" w:rsidRDefault="0015167D" w:rsidP="0015167D">
      <w:pPr>
        <w:pStyle w:val="Retraitcorpsdetexte"/>
      </w:pPr>
    </w:p>
    <w:p w14:paraId="236E26A2" w14:textId="77777777" w:rsidR="00753A51" w:rsidRDefault="00902523" w:rsidP="008E53F9">
      <w:pPr>
        <w:pStyle w:val="Titre2"/>
      </w:pPr>
      <w:bookmarkStart w:id="10" w:name="_Toc308526319"/>
      <w:bookmarkStart w:id="11" w:name="_Toc98531956"/>
      <w:r>
        <w:t>Matériel et logiciels à disposition</w:t>
      </w:r>
      <w:bookmarkEnd w:id="10"/>
      <w:bookmarkEnd w:id="11"/>
    </w:p>
    <w:p w14:paraId="53CCCC4C" w14:textId="77777777" w:rsidR="0015167D" w:rsidRPr="0015167D" w:rsidRDefault="0015167D" w:rsidP="0015167D">
      <w:pPr>
        <w:pStyle w:val="Retraitcorpsdetexte"/>
      </w:pPr>
    </w:p>
    <w:p w14:paraId="4035C257" w14:textId="77777777" w:rsidR="00174225" w:rsidRPr="0044684F" w:rsidRDefault="00174225" w:rsidP="00A02CFF">
      <w:pPr>
        <w:pStyle w:val="paragraph"/>
        <w:numPr>
          <w:ilvl w:val="0"/>
          <w:numId w:val="8"/>
        </w:numPr>
        <w:ind w:left="1080" w:firstLine="0"/>
        <w:jc w:val="both"/>
        <w:textAlignment w:val="baseline"/>
        <w:rPr>
          <w:rFonts w:ascii="Calibri" w:hAnsi="Calibri" w:cs="Calibri"/>
          <w:sz w:val="20"/>
          <w:szCs w:val="20"/>
        </w:rPr>
      </w:pPr>
      <w:r w:rsidRPr="0044684F">
        <w:rPr>
          <w:rStyle w:val="normaltextrun"/>
          <w:rFonts w:ascii="Calibri" w:hAnsi="Calibri" w:cs="Calibri"/>
          <w:sz w:val="20"/>
          <w:szCs w:val="20"/>
        </w:rPr>
        <w:t>Un ordinateur </w:t>
      </w:r>
      <w:r w:rsidRPr="0044684F">
        <w:rPr>
          <w:rStyle w:val="eop"/>
          <w:rFonts w:ascii="Calibri" w:hAnsi="Calibri" w:cs="Calibri"/>
          <w:sz w:val="20"/>
          <w:szCs w:val="20"/>
        </w:rPr>
        <w:t> </w:t>
      </w:r>
    </w:p>
    <w:p w14:paraId="696D6B01" w14:textId="77777777" w:rsidR="00174225" w:rsidRPr="0044684F" w:rsidRDefault="00174225" w:rsidP="00A02CFF">
      <w:pPr>
        <w:pStyle w:val="paragraph"/>
        <w:numPr>
          <w:ilvl w:val="0"/>
          <w:numId w:val="8"/>
        </w:numPr>
        <w:ind w:left="1080" w:firstLine="0"/>
        <w:jc w:val="both"/>
        <w:textAlignment w:val="baseline"/>
        <w:rPr>
          <w:rFonts w:ascii="Calibri" w:hAnsi="Calibri" w:cs="Calibri"/>
          <w:sz w:val="20"/>
          <w:szCs w:val="20"/>
        </w:rPr>
      </w:pPr>
      <w:r w:rsidRPr="0044684F">
        <w:rPr>
          <w:rStyle w:val="normaltextrun"/>
          <w:rFonts w:ascii="Calibri" w:hAnsi="Calibri" w:cs="Calibri"/>
          <w:sz w:val="20"/>
          <w:szCs w:val="20"/>
        </w:rPr>
        <w:t>Un serveur MySQL V5 et + (déjà installé et opérationnel)</w:t>
      </w:r>
      <w:r w:rsidRPr="0044684F">
        <w:rPr>
          <w:rStyle w:val="eop"/>
          <w:rFonts w:ascii="Calibri" w:hAnsi="Calibri" w:cs="Calibri"/>
          <w:sz w:val="20"/>
          <w:szCs w:val="20"/>
        </w:rPr>
        <w:t> </w:t>
      </w:r>
    </w:p>
    <w:p w14:paraId="25AEF8AE" w14:textId="77777777" w:rsidR="00174225" w:rsidRPr="0044684F" w:rsidRDefault="00174225" w:rsidP="00A02CFF">
      <w:pPr>
        <w:pStyle w:val="paragraph"/>
        <w:numPr>
          <w:ilvl w:val="0"/>
          <w:numId w:val="8"/>
        </w:numPr>
        <w:ind w:left="1080" w:firstLine="0"/>
        <w:jc w:val="both"/>
        <w:textAlignment w:val="baseline"/>
        <w:rPr>
          <w:rFonts w:ascii="Calibri" w:hAnsi="Calibri" w:cs="Calibri"/>
          <w:sz w:val="20"/>
          <w:szCs w:val="20"/>
        </w:rPr>
      </w:pPr>
      <w:r w:rsidRPr="0044684F">
        <w:rPr>
          <w:rStyle w:val="normaltextrun"/>
          <w:rFonts w:ascii="Calibri" w:hAnsi="Calibri" w:cs="Calibri"/>
          <w:sz w:val="20"/>
          <w:szCs w:val="20"/>
        </w:rPr>
        <w:t>Logiciel de développement de type Visual studio ou VS Code (ouvert aux alternatives) </w:t>
      </w:r>
      <w:r w:rsidRPr="0044684F">
        <w:rPr>
          <w:rStyle w:val="eop"/>
          <w:rFonts w:ascii="Calibri" w:hAnsi="Calibri" w:cs="Calibri"/>
          <w:sz w:val="20"/>
          <w:szCs w:val="20"/>
        </w:rPr>
        <w:t> </w:t>
      </w:r>
    </w:p>
    <w:p w14:paraId="4486F397" w14:textId="77777777" w:rsidR="00174225" w:rsidRPr="0044684F" w:rsidRDefault="00174225" w:rsidP="00A02CFF">
      <w:pPr>
        <w:pStyle w:val="paragraph"/>
        <w:numPr>
          <w:ilvl w:val="0"/>
          <w:numId w:val="8"/>
        </w:numPr>
        <w:ind w:left="1080" w:firstLine="0"/>
        <w:jc w:val="both"/>
        <w:textAlignment w:val="baseline"/>
        <w:rPr>
          <w:rFonts w:ascii="Calibri" w:hAnsi="Calibri" w:cs="Calibri"/>
          <w:sz w:val="20"/>
          <w:szCs w:val="20"/>
        </w:rPr>
      </w:pPr>
      <w:r w:rsidRPr="0044684F">
        <w:rPr>
          <w:rStyle w:val="normaltextrun"/>
          <w:rFonts w:ascii="Calibri" w:hAnsi="Calibri" w:cs="Calibri"/>
          <w:sz w:val="20"/>
          <w:szCs w:val="20"/>
        </w:rPr>
        <w:t xml:space="preserve">Si possible La dernière version mais au minimum la version 4 de </w:t>
      </w:r>
      <w:proofErr w:type="spellStart"/>
      <w:r w:rsidRPr="0044684F">
        <w:rPr>
          <w:rStyle w:val="normaltextrun"/>
          <w:rFonts w:ascii="Calibri" w:hAnsi="Calibri" w:cs="Calibri"/>
          <w:sz w:val="20"/>
          <w:szCs w:val="20"/>
        </w:rPr>
        <w:t>dotnet</w:t>
      </w:r>
      <w:proofErr w:type="spellEnd"/>
      <w:r w:rsidRPr="0044684F">
        <w:rPr>
          <w:rStyle w:val="normaltextrun"/>
          <w:rFonts w:ascii="Calibri" w:hAnsi="Calibri" w:cs="Calibri"/>
          <w:sz w:val="20"/>
          <w:szCs w:val="20"/>
        </w:rPr>
        <w:t> </w:t>
      </w:r>
      <w:r w:rsidRPr="0044684F">
        <w:rPr>
          <w:rStyle w:val="eop"/>
          <w:rFonts w:ascii="Calibri" w:hAnsi="Calibri" w:cs="Calibri"/>
          <w:sz w:val="20"/>
          <w:szCs w:val="20"/>
        </w:rPr>
        <w:t> </w:t>
      </w:r>
    </w:p>
    <w:p w14:paraId="083BD388" w14:textId="77777777" w:rsidR="00174225" w:rsidRPr="0044684F" w:rsidRDefault="00174225" w:rsidP="00A02CFF">
      <w:pPr>
        <w:pStyle w:val="paragraph"/>
        <w:numPr>
          <w:ilvl w:val="0"/>
          <w:numId w:val="8"/>
        </w:numPr>
        <w:ind w:left="1080" w:firstLine="0"/>
        <w:jc w:val="both"/>
        <w:textAlignment w:val="baseline"/>
        <w:rPr>
          <w:rFonts w:ascii="Calibri" w:hAnsi="Calibri" w:cs="Calibri"/>
          <w:sz w:val="20"/>
          <w:szCs w:val="20"/>
        </w:rPr>
      </w:pPr>
      <w:r w:rsidRPr="0044684F">
        <w:rPr>
          <w:rStyle w:val="normaltextrun"/>
          <w:rFonts w:ascii="Calibri" w:hAnsi="Calibri" w:cs="Calibri"/>
          <w:sz w:val="20"/>
          <w:szCs w:val="20"/>
        </w:rPr>
        <w:t xml:space="preserve">L’installation du package </w:t>
      </w:r>
      <w:proofErr w:type="spellStart"/>
      <w:r w:rsidRPr="0044684F">
        <w:rPr>
          <w:rStyle w:val="normaltextrun"/>
          <w:rFonts w:ascii="Calibri" w:hAnsi="Calibri" w:cs="Calibri"/>
          <w:sz w:val="20"/>
          <w:szCs w:val="20"/>
        </w:rPr>
        <w:t>MySQL.DATA</w:t>
      </w:r>
      <w:proofErr w:type="spellEnd"/>
      <w:r w:rsidRPr="0044684F">
        <w:rPr>
          <w:rStyle w:val="eop"/>
          <w:rFonts w:ascii="Calibri" w:hAnsi="Calibri" w:cs="Calibri"/>
          <w:sz w:val="20"/>
          <w:szCs w:val="20"/>
        </w:rPr>
        <w:t> </w:t>
      </w:r>
    </w:p>
    <w:p w14:paraId="40C3C708" w14:textId="77777777" w:rsidR="00F664DF" w:rsidRPr="00F664DF" w:rsidRDefault="00F664DF" w:rsidP="00F664DF">
      <w:pPr>
        <w:pStyle w:val="Retraitcorpsdetexte"/>
      </w:pPr>
    </w:p>
    <w:p w14:paraId="31B76023" w14:textId="77777777" w:rsidR="00753A51" w:rsidRDefault="00753A51" w:rsidP="008E53F9">
      <w:pPr>
        <w:pStyle w:val="Titre2"/>
      </w:pPr>
      <w:bookmarkStart w:id="12" w:name="_Toc308526320"/>
      <w:bookmarkStart w:id="13" w:name="_Toc98531957"/>
      <w:r>
        <w:t>P</w:t>
      </w:r>
      <w:r w:rsidR="00902523">
        <w:t>rérequis</w:t>
      </w:r>
      <w:bookmarkEnd w:id="12"/>
      <w:bookmarkEnd w:id="13"/>
    </w:p>
    <w:p w14:paraId="62EFFD92" w14:textId="77777777" w:rsidR="0015167D" w:rsidRPr="0015167D" w:rsidRDefault="0015167D" w:rsidP="0015167D">
      <w:pPr>
        <w:pStyle w:val="Retraitcorpsdetexte"/>
      </w:pPr>
    </w:p>
    <w:p w14:paraId="55C9E6D9" w14:textId="77777777" w:rsidR="00027A46" w:rsidRPr="0044684F" w:rsidRDefault="00027A46" w:rsidP="00A02CFF">
      <w:pPr>
        <w:pStyle w:val="paragraph"/>
        <w:numPr>
          <w:ilvl w:val="0"/>
          <w:numId w:val="9"/>
        </w:numPr>
        <w:ind w:left="1080" w:firstLine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 w:rsidRPr="0044684F">
        <w:rPr>
          <w:rStyle w:val="normaltextrun"/>
          <w:rFonts w:ascii="Calibri" w:hAnsi="Calibri" w:cs="Calibri"/>
          <w:sz w:val="20"/>
          <w:szCs w:val="20"/>
        </w:rPr>
        <w:t>Notion avancée du langage C# </w:t>
      </w:r>
      <w:r w:rsidRPr="0044684F">
        <w:rPr>
          <w:rStyle w:val="eop"/>
          <w:rFonts w:ascii="Calibri" w:hAnsi="Calibri" w:cs="Calibri"/>
          <w:sz w:val="20"/>
          <w:szCs w:val="20"/>
        </w:rPr>
        <w:t> </w:t>
      </w:r>
    </w:p>
    <w:p w14:paraId="02823867" w14:textId="553E6588" w:rsidR="00027A46" w:rsidRPr="0044684F" w:rsidRDefault="00027A46" w:rsidP="00A02CFF">
      <w:pPr>
        <w:pStyle w:val="paragraph"/>
        <w:numPr>
          <w:ilvl w:val="0"/>
          <w:numId w:val="9"/>
        </w:numPr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 w:rsidRPr="0044684F">
        <w:rPr>
          <w:rStyle w:val="normaltextrun"/>
          <w:rFonts w:ascii="Calibri" w:hAnsi="Calibri" w:cs="Calibri"/>
          <w:sz w:val="20"/>
          <w:szCs w:val="20"/>
        </w:rPr>
        <w:t>Maîtrise de Windows Forms ou de WPF </w:t>
      </w:r>
      <w:r w:rsidRPr="0044684F">
        <w:rPr>
          <w:rStyle w:val="eop"/>
          <w:rFonts w:ascii="Calibri" w:hAnsi="Calibri" w:cs="Calibri"/>
          <w:sz w:val="20"/>
          <w:szCs w:val="20"/>
        </w:rPr>
        <w:t> </w:t>
      </w:r>
    </w:p>
    <w:p w14:paraId="0BDF4970" w14:textId="74BD6683" w:rsidR="0015167D" w:rsidRPr="0044684F" w:rsidRDefault="00027A46" w:rsidP="00A02CFF">
      <w:pPr>
        <w:pStyle w:val="paragraph"/>
        <w:numPr>
          <w:ilvl w:val="0"/>
          <w:numId w:val="10"/>
        </w:numPr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 w:rsidRPr="0044684F">
        <w:rPr>
          <w:rStyle w:val="normaltextrun"/>
          <w:rFonts w:ascii="Calibri" w:hAnsi="Calibri" w:cs="Calibri"/>
          <w:sz w:val="20"/>
          <w:szCs w:val="20"/>
        </w:rPr>
        <w:t>Connaissance des requêtes SQL</w:t>
      </w:r>
      <w:r w:rsidRPr="0044684F">
        <w:rPr>
          <w:rStyle w:val="eop"/>
          <w:rFonts w:ascii="Calibri" w:hAnsi="Calibri" w:cs="Calibri"/>
          <w:sz w:val="20"/>
          <w:szCs w:val="20"/>
        </w:rPr>
        <w:t> </w:t>
      </w:r>
    </w:p>
    <w:p w14:paraId="1010F241" w14:textId="77777777" w:rsidR="00753A51" w:rsidRDefault="00902523" w:rsidP="008E53F9">
      <w:pPr>
        <w:pStyle w:val="Titre2"/>
      </w:pPr>
      <w:bookmarkStart w:id="14" w:name="_Toc308526329"/>
      <w:bookmarkStart w:id="15" w:name="_Toc98531958"/>
      <w:r>
        <w:t>Les points suivants seront évalués</w:t>
      </w:r>
      <w:bookmarkEnd w:id="14"/>
      <w:bookmarkEnd w:id="15"/>
    </w:p>
    <w:p w14:paraId="752A73AA" w14:textId="77777777" w:rsidR="00F664DF" w:rsidRDefault="00F664DF" w:rsidP="00A02CFF">
      <w:pPr>
        <w:pStyle w:val="Retraitcorpsdetexte"/>
        <w:numPr>
          <w:ilvl w:val="0"/>
          <w:numId w:val="5"/>
        </w:numPr>
      </w:pPr>
      <w:r>
        <w:t>Le rapport</w:t>
      </w:r>
    </w:p>
    <w:p w14:paraId="78A4289B" w14:textId="77777777" w:rsidR="00F664DF" w:rsidRDefault="00F664DF" w:rsidP="00A02CFF">
      <w:pPr>
        <w:pStyle w:val="Retraitcorpsdetexte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4CB6B938" w14:textId="77777777" w:rsidR="00F664DF" w:rsidRDefault="00F664DF" w:rsidP="00A02CFF">
      <w:pPr>
        <w:pStyle w:val="Retraitcorpsdetexte"/>
        <w:numPr>
          <w:ilvl w:val="0"/>
          <w:numId w:val="5"/>
        </w:numPr>
      </w:pPr>
      <w:r>
        <w:t>Le journal de travail</w:t>
      </w:r>
    </w:p>
    <w:p w14:paraId="18EC7D60" w14:textId="77777777" w:rsidR="00F664DF" w:rsidRDefault="00F664DF" w:rsidP="00A02CFF">
      <w:pPr>
        <w:pStyle w:val="Retraitcorpsdetexte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14:paraId="43929228" w14:textId="77777777" w:rsidR="00F664DF" w:rsidRPr="00F664DF" w:rsidRDefault="00F664DF" w:rsidP="00A02CFF">
      <w:pPr>
        <w:pStyle w:val="Retraitcorpsdetexte"/>
        <w:numPr>
          <w:ilvl w:val="0"/>
          <w:numId w:val="5"/>
        </w:numPr>
      </w:pPr>
      <w:r>
        <w:t>Les documentations de mise en œuvre et d’utilisation</w:t>
      </w:r>
    </w:p>
    <w:p w14:paraId="68FDF0E7" w14:textId="77777777" w:rsidR="00753A51" w:rsidRDefault="00902523" w:rsidP="008E53F9">
      <w:pPr>
        <w:pStyle w:val="Titre2"/>
      </w:pPr>
      <w:bookmarkStart w:id="16" w:name="_Toc308526330"/>
      <w:bookmarkStart w:id="17" w:name="_Toc98531959"/>
      <w:r>
        <w:t>Validation et conditions de réussite</w:t>
      </w:r>
      <w:bookmarkEnd w:id="16"/>
      <w:bookmarkEnd w:id="17"/>
    </w:p>
    <w:p w14:paraId="710FCF17" w14:textId="77777777" w:rsidR="00F664DF" w:rsidRPr="007211A1" w:rsidRDefault="00F664DF" w:rsidP="00A02CFF">
      <w:pPr>
        <w:pStyle w:val="Retraitcorpsdetexte"/>
        <w:numPr>
          <w:ilvl w:val="0"/>
          <w:numId w:val="5"/>
        </w:numPr>
      </w:pPr>
      <w:r w:rsidRPr="007211A1">
        <w:t>Compréhension du travail</w:t>
      </w:r>
    </w:p>
    <w:p w14:paraId="0688AB42" w14:textId="77777777" w:rsidR="00F664DF" w:rsidRPr="007211A1" w:rsidRDefault="00F664DF" w:rsidP="00A02CFF">
      <w:pPr>
        <w:pStyle w:val="Retraitcorpsdetexte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14:paraId="441EA6DE" w14:textId="77777777" w:rsidR="00F664DF" w:rsidRPr="007211A1" w:rsidRDefault="00F664DF" w:rsidP="00A02CFF">
      <w:pPr>
        <w:pStyle w:val="Retraitcorpsdetexte"/>
        <w:numPr>
          <w:ilvl w:val="0"/>
          <w:numId w:val="5"/>
        </w:numPr>
      </w:pPr>
      <w:r w:rsidRPr="007211A1">
        <w:t>Etat de fonctionnement du produit livré</w:t>
      </w:r>
    </w:p>
    <w:p w14:paraId="1EA0F2A7" w14:textId="77777777" w:rsidR="007F30AE" w:rsidRPr="007F30AE" w:rsidRDefault="007F30AE" w:rsidP="00A673F4">
      <w:pPr>
        <w:pStyle w:val="Titre1"/>
        <w:numPr>
          <w:ilvl w:val="0"/>
          <w:numId w:val="0"/>
        </w:numPr>
        <w:ind w:left="567"/>
      </w:pPr>
      <w:bookmarkStart w:id="18" w:name="_Toc532179957"/>
      <w:bookmarkStart w:id="19" w:name="_Toc165969641"/>
      <w:bookmarkStart w:id="20" w:name="_Toc308526332"/>
      <w:bookmarkStart w:id="21" w:name="_Toc98531960"/>
      <w:bookmarkEnd w:id="5"/>
      <w:bookmarkEnd w:id="6"/>
      <w:r w:rsidRPr="007F30AE">
        <w:t>Analyse</w:t>
      </w:r>
      <w:bookmarkEnd w:id="18"/>
      <w:bookmarkEnd w:id="19"/>
      <w:bookmarkEnd w:id="20"/>
      <w:bookmarkEnd w:id="21"/>
    </w:p>
    <w:p w14:paraId="1F89B1DC" w14:textId="4B2065FF" w:rsidR="007F30AE" w:rsidRPr="007F30AE" w:rsidRDefault="009A06E1" w:rsidP="008E53F9">
      <w:pPr>
        <w:pStyle w:val="Titre2"/>
      </w:pPr>
      <w:bookmarkStart w:id="22" w:name="_Toc98531961"/>
      <w:r>
        <w:t>Fonctionnalités demandées</w:t>
      </w:r>
      <w:bookmarkEnd w:id="22"/>
    </w:p>
    <w:p w14:paraId="62BBA241" w14:textId="77777777" w:rsidR="00362F07" w:rsidRDefault="00362F07" w:rsidP="00A02CFF">
      <w:pPr>
        <w:pStyle w:val="paragraph"/>
        <w:numPr>
          <w:ilvl w:val="0"/>
          <w:numId w:val="11"/>
        </w:numPr>
        <w:ind w:left="1005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Connexion avec son SGBD </w:t>
      </w:r>
      <w:r>
        <w:rPr>
          <w:rStyle w:val="eop"/>
          <w:rFonts w:ascii="Calibri" w:hAnsi="Calibri" w:cs="Calibri"/>
        </w:rPr>
        <w:t> </w:t>
      </w:r>
    </w:p>
    <w:p w14:paraId="534C890E" w14:textId="77777777" w:rsidR="00362F07" w:rsidRDefault="00362F07" w:rsidP="00A02CFF">
      <w:pPr>
        <w:pStyle w:val="paragraph"/>
        <w:numPr>
          <w:ilvl w:val="0"/>
          <w:numId w:val="11"/>
        </w:numPr>
        <w:ind w:left="1005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lastRenderedPageBreak/>
        <w:t>Création/suppression d’une base de données </w:t>
      </w:r>
      <w:r>
        <w:rPr>
          <w:rStyle w:val="eop"/>
          <w:rFonts w:ascii="Calibri" w:hAnsi="Calibri" w:cs="Calibri"/>
        </w:rPr>
        <w:t> </w:t>
      </w:r>
    </w:p>
    <w:p w14:paraId="3A32B813" w14:textId="77777777" w:rsidR="00362F07" w:rsidRDefault="00362F07" w:rsidP="00A02CFF">
      <w:pPr>
        <w:pStyle w:val="paragraph"/>
        <w:numPr>
          <w:ilvl w:val="0"/>
          <w:numId w:val="11"/>
        </w:numPr>
        <w:ind w:left="1005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Création d’une table avec n champs variables et leurs types respectifs</w:t>
      </w:r>
      <w:r>
        <w:rPr>
          <w:rStyle w:val="eop"/>
          <w:rFonts w:ascii="Calibri" w:hAnsi="Calibri" w:cs="Calibri"/>
        </w:rPr>
        <w:t> </w:t>
      </w:r>
    </w:p>
    <w:p w14:paraId="46CC9083" w14:textId="77777777" w:rsidR="00362F07" w:rsidRDefault="00362F07" w:rsidP="00A02CFF">
      <w:pPr>
        <w:pStyle w:val="paragraph"/>
        <w:numPr>
          <w:ilvl w:val="0"/>
          <w:numId w:val="12"/>
        </w:numPr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Insertion des données </w:t>
      </w:r>
      <w:r>
        <w:rPr>
          <w:rStyle w:val="eop"/>
          <w:rFonts w:ascii="Calibri" w:hAnsi="Calibri" w:cs="Calibri"/>
        </w:rPr>
        <w:t> </w:t>
      </w:r>
    </w:p>
    <w:p w14:paraId="30D0C2BD" w14:textId="77777777" w:rsidR="00362F07" w:rsidRDefault="00362F07" w:rsidP="00A02CFF">
      <w:pPr>
        <w:pStyle w:val="paragraph"/>
        <w:numPr>
          <w:ilvl w:val="0"/>
          <w:numId w:val="12"/>
        </w:numPr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Suppressions des données</w:t>
      </w:r>
      <w:r>
        <w:rPr>
          <w:rStyle w:val="eop"/>
          <w:rFonts w:ascii="Calibri" w:hAnsi="Calibri" w:cs="Calibri"/>
        </w:rPr>
        <w:t> </w:t>
      </w:r>
    </w:p>
    <w:p w14:paraId="53CB9BA2" w14:textId="77777777" w:rsidR="00362F07" w:rsidRDefault="00362F07" w:rsidP="00A02CFF">
      <w:pPr>
        <w:pStyle w:val="paragraph"/>
        <w:numPr>
          <w:ilvl w:val="0"/>
          <w:numId w:val="12"/>
        </w:numPr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Mise à jour des données</w:t>
      </w:r>
      <w:r>
        <w:rPr>
          <w:rStyle w:val="eop"/>
          <w:rFonts w:ascii="Calibri" w:hAnsi="Calibri" w:cs="Calibri"/>
        </w:rPr>
        <w:t> </w:t>
      </w:r>
    </w:p>
    <w:p w14:paraId="451E80ED" w14:textId="77777777" w:rsidR="00362F07" w:rsidRDefault="00362F07" w:rsidP="00A02CFF">
      <w:pPr>
        <w:pStyle w:val="paragraph"/>
        <w:numPr>
          <w:ilvl w:val="0"/>
          <w:numId w:val="13"/>
        </w:numPr>
        <w:ind w:left="1005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Implémentation d’un moteur de </w:t>
      </w:r>
      <w:proofErr w:type="gramStart"/>
      <w:r>
        <w:rPr>
          <w:rStyle w:val="normaltextrun"/>
          <w:rFonts w:ascii="Calibri" w:hAnsi="Calibri" w:cs="Calibri"/>
        </w:rPr>
        <w:t>recherche</w:t>
      </w:r>
      <w:r>
        <w:rPr>
          <w:rStyle w:val="normaltextrun"/>
          <w:rFonts w:ascii="Calibri" w:hAnsi="Calibri" w:cs="Calibri"/>
          <w:color w:val="0078D4"/>
        </w:rPr>
        <w:t> </w:t>
      </w:r>
      <w:r>
        <w:rPr>
          <w:rStyle w:val="normaltextrun"/>
          <w:rFonts w:ascii="Calibri" w:hAnsi="Calibri" w:cs="Calibri"/>
        </w:rPr>
        <w:t xml:space="preserve"> simple</w:t>
      </w:r>
      <w:proofErr w:type="gramEnd"/>
      <w:r>
        <w:rPr>
          <w:rStyle w:val="normaltextrun"/>
          <w:rFonts w:ascii="Calibri" w:hAnsi="Calibri" w:cs="Calibri"/>
        </w:rPr>
        <w:t xml:space="preserve"> (statique, choix en dur)</w:t>
      </w:r>
      <w:r>
        <w:rPr>
          <w:rStyle w:val="eop"/>
          <w:rFonts w:ascii="Calibri" w:hAnsi="Calibri" w:cs="Calibri"/>
        </w:rPr>
        <w:t> </w:t>
      </w:r>
    </w:p>
    <w:p w14:paraId="3E44CD3A" w14:textId="77777777" w:rsidR="00362F07" w:rsidRDefault="00362F07" w:rsidP="00A02CFF">
      <w:pPr>
        <w:pStyle w:val="paragraph"/>
        <w:numPr>
          <w:ilvl w:val="0"/>
          <w:numId w:val="13"/>
        </w:numPr>
        <w:ind w:left="1005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En option, création d’un utilisateur et de son mot de passe </w:t>
      </w:r>
      <w:r>
        <w:rPr>
          <w:rStyle w:val="eop"/>
          <w:rFonts w:ascii="Calibri" w:hAnsi="Calibri" w:cs="Calibri"/>
        </w:rPr>
        <w:t> </w:t>
      </w:r>
    </w:p>
    <w:p w14:paraId="70820EB2" w14:textId="77777777" w:rsidR="00362F07" w:rsidRDefault="00362F07" w:rsidP="00A02CFF">
      <w:pPr>
        <w:pStyle w:val="paragraph"/>
        <w:numPr>
          <w:ilvl w:val="0"/>
          <w:numId w:val="14"/>
        </w:numPr>
        <w:ind w:left="1005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En option, possibilité de charger des données directement depuis un fichier CSV</w:t>
      </w:r>
      <w:r>
        <w:rPr>
          <w:rStyle w:val="eop"/>
          <w:rFonts w:ascii="Calibri" w:hAnsi="Calibri" w:cs="Calibri"/>
        </w:rPr>
        <w:t> </w:t>
      </w:r>
    </w:p>
    <w:p w14:paraId="043BC0D6" w14:textId="3F1F708A" w:rsidR="004206A2" w:rsidRPr="007F30AE" w:rsidRDefault="001C2112" w:rsidP="008E53F9">
      <w:pPr>
        <w:pStyle w:val="Titre2"/>
      </w:pPr>
      <w:bookmarkStart w:id="23" w:name="_Toc532179967"/>
      <w:bookmarkStart w:id="24" w:name="_Toc165969651"/>
      <w:bookmarkStart w:id="25" w:name="_Toc308526335"/>
      <w:bookmarkStart w:id="26" w:name="_Toc98531962"/>
      <w:r>
        <w:t>T</w:t>
      </w:r>
      <w:r w:rsidR="004206A2" w:rsidRPr="007F30AE">
        <w:t>ests</w:t>
      </w:r>
      <w:bookmarkEnd w:id="23"/>
      <w:bookmarkEnd w:id="24"/>
      <w:bookmarkEnd w:id="25"/>
      <w:bookmarkEnd w:id="26"/>
    </w:p>
    <w:p w14:paraId="4F51C63D" w14:textId="2E6FA27B" w:rsidR="004206A2" w:rsidRPr="0062386E" w:rsidRDefault="00F91638" w:rsidP="00A02CFF">
      <w:pPr>
        <w:pStyle w:val="Informations"/>
        <w:numPr>
          <w:ilvl w:val="5"/>
          <w:numId w:val="6"/>
        </w:numPr>
        <w:rPr>
          <w:color w:val="auto"/>
          <w:sz w:val="20"/>
          <w:szCs w:val="24"/>
        </w:rPr>
      </w:pPr>
      <w:r w:rsidRPr="0062386E">
        <w:rPr>
          <w:color w:val="auto"/>
          <w:sz w:val="20"/>
          <w:szCs w:val="24"/>
        </w:rPr>
        <w:t>Lancer le programme et vous verrez le rendu par vous-même.</w:t>
      </w:r>
    </w:p>
    <w:p w14:paraId="45CB41F8" w14:textId="77777777" w:rsidR="007F30AE" w:rsidRPr="007F30AE" w:rsidRDefault="007F30AE" w:rsidP="008E53F9">
      <w:pPr>
        <w:pStyle w:val="Titre1"/>
      </w:pPr>
      <w:bookmarkStart w:id="27" w:name="_Toc165969653"/>
      <w:bookmarkStart w:id="28" w:name="_Toc308526342"/>
      <w:bookmarkStart w:id="29" w:name="_Toc98531963"/>
      <w:r w:rsidRPr="007F30AE">
        <w:t>Conclusion</w:t>
      </w:r>
      <w:bookmarkEnd w:id="27"/>
      <w:bookmarkEnd w:id="28"/>
      <w:bookmarkEnd w:id="29"/>
    </w:p>
    <w:p w14:paraId="21AEAEF2" w14:textId="77777777" w:rsidR="007F30AE" w:rsidRPr="00152A26" w:rsidRDefault="007F30AE" w:rsidP="008E53F9">
      <w:pPr>
        <w:pStyle w:val="Titre2"/>
      </w:pPr>
      <w:bookmarkStart w:id="30" w:name="_Toc165969654"/>
      <w:bookmarkStart w:id="31" w:name="_Toc308526343"/>
      <w:bookmarkStart w:id="32" w:name="_Toc98531964"/>
      <w:r w:rsidRPr="00152A26">
        <w:t xml:space="preserve">Bilan des </w:t>
      </w:r>
      <w:bookmarkEnd w:id="30"/>
      <w:r w:rsidR="008E53F9">
        <w:t>fonctionnalités demandées</w:t>
      </w:r>
      <w:bookmarkEnd w:id="31"/>
      <w:bookmarkEnd w:id="32"/>
    </w:p>
    <w:p w14:paraId="7F81B514" w14:textId="3F1AFCD5" w:rsidR="007F30AE" w:rsidRPr="006F7316" w:rsidRDefault="006F7316" w:rsidP="00A02CFF">
      <w:pPr>
        <w:pStyle w:val="Informations"/>
        <w:numPr>
          <w:ilvl w:val="5"/>
          <w:numId w:val="7"/>
        </w:numPr>
        <w:rPr>
          <w:color w:val="auto"/>
          <w:sz w:val="20"/>
          <w:szCs w:val="24"/>
        </w:rPr>
      </w:pPr>
      <w:r w:rsidRPr="006F7316">
        <w:rPr>
          <w:color w:val="auto"/>
          <w:sz w:val="20"/>
          <w:szCs w:val="24"/>
        </w:rPr>
        <w:t>Malgré la perte de la moitié de mon projet je pense avoir remplis la plupart des fonctionnalités demandées.</w:t>
      </w:r>
    </w:p>
    <w:p w14:paraId="3E5E35A4" w14:textId="77777777" w:rsidR="007F30AE" w:rsidRPr="007F30AE" w:rsidRDefault="007F30AE" w:rsidP="008E53F9">
      <w:pPr>
        <w:pStyle w:val="Titre2"/>
      </w:pPr>
      <w:bookmarkStart w:id="33" w:name="_Toc165969656"/>
      <w:bookmarkStart w:id="34" w:name="_Toc308526345"/>
      <w:bookmarkStart w:id="35" w:name="_Toc98531965"/>
      <w:r w:rsidRPr="007F30AE">
        <w:t>Bilan personnel</w:t>
      </w:r>
      <w:bookmarkEnd w:id="33"/>
      <w:bookmarkEnd w:id="34"/>
      <w:bookmarkEnd w:id="35"/>
    </w:p>
    <w:p w14:paraId="3EB1EC46" w14:textId="4D916294" w:rsidR="007F30AE" w:rsidRPr="0086278C" w:rsidRDefault="007916C3" w:rsidP="00991945">
      <w:pPr>
        <w:pStyle w:val="Informations"/>
        <w:ind w:left="2160"/>
        <w:rPr>
          <w:color w:val="auto"/>
          <w:sz w:val="20"/>
          <w:szCs w:val="24"/>
        </w:rPr>
      </w:pPr>
      <w:r w:rsidRPr="0086278C">
        <w:rPr>
          <w:color w:val="auto"/>
          <w:sz w:val="20"/>
          <w:szCs w:val="24"/>
        </w:rPr>
        <w:t xml:space="preserve">Premièrement je mettrais mon projet en back up sur </w:t>
      </w:r>
      <w:proofErr w:type="spellStart"/>
      <w:r w:rsidRPr="0086278C">
        <w:rPr>
          <w:color w:val="auto"/>
          <w:sz w:val="20"/>
          <w:szCs w:val="24"/>
        </w:rPr>
        <w:t>githup</w:t>
      </w:r>
      <w:proofErr w:type="spellEnd"/>
      <w:r w:rsidRPr="0086278C">
        <w:rPr>
          <w:color w:val="auto"/>
          <w:sz w:val="20"/>
          <w:szCs w:val="24"/>
        </w:rPr>
        <w:t xml:space="preserve">, pour éviter de le perdre comme il s’est passé pour ce projet. </w:t>
      </w:r>
    </w:p>
    <w:sectPr w:rsidR="007F30AE" w:rsidRPr="0086278C" w:rsidSect="00D160DD">
      <w:headerReference w:type="default" r:id="rId9"/>
      <w:footerReference w:type="default" r:id="rId1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3F754" w14:textId="77777777" w:rsidR="00A02CFF" w:rsidRDefault="00A02CFF">
      <w:r>
        <w:separator/>
      </w:r>
    </w:p>
  </w:endnote>
  <w:endnote w:type="continuationSeparator" w:id="0">
    <w:p w14:paraId="283F9B9B" w14:textId="77777777" w:rsidR="00A02CFF" w:rsidRDefault="00A02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2"/>
      <w:gridCol w:w="2610"/>
      <w:gridCol w:w="3028"/>
    </w:tblGrid>
    <w:tr w:rsidR="00AA4393" w:rsidRPr="00000197" w14:paraId="4CE6F67E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164220A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AB473B" w:rsidRPr="00AB473B">
              <w:rPr>
                <w:rFonts w:cs="Arial"/>
                <w:noProof/>
                <w:szCs w:val="16"/>
              </w:rPr>
              <w:t>Lucie Deoliveira</w:t>
            </w:r>
          </w:fldSimple>
        </w:p>
        <w:p w14:paraId="297AD784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8AA9C6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43FC149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B473B">
            <w:rPr>
              <w:rFonts w:cs="Arial"/>
              <w:noProof/>
              <w:szCs w:val="16"/>
            </w:rPr>
            <w:t>18.03.2022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7A3758C" w14:textId="77777777" w:rsidTr="00E52B61">
      <w:trPr>
        <w:jc w:val="center"/>
      </w:trPr>
      <w:tc>
        <w:tcPr>
          <w:tcW w:w="3510" w:type="dxa"/>
          <w:vAlign w:val="center"/>
        </w:tcPr>
        <w:p w14:paraId="538B2C0B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1D258DE5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F44943">
            <w:rPr>
              <w:rStyle w:val="Numrodepage"/>
              <w:rFonts w:cs="Arial"/>
              <w:noProof/>
              <w:szCs w:val="16"/>
            </w:rPr>
            <w:t>3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F44943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44C1533F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B473B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9B9BE94" w14:textId="77777777" w:rsidTr="00E52B61">
      <w:trPr>
        <w:jc w:val="center"/>
      </w:trPr>
      <w:tc>
        <w:tcPr>
          <w:tcW w:w="3510" w:type="dxa"/>
          <w:vAlign w:val="center"/>
        </w:tcPr>
        <w:p w14:paraId="64E157A5" w14:textId="77777777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AB473B" w:rsidRPr="00AB473B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E11DC">
            <w:rPr>
              <w:rFonts w:cs="Arial"/>
              <w:noProof/>
              <w:szCs w:val="16"/>
            </w:rPr>
            <w:t>18.03.2022 13:20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3EC4256" w14:textId="77777777" w:rsidR="00AA4393" w:rsidRPr="00000197" w:rsidRDefault="00DF0903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AB473B" w:rsidRPr="00AB473B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35D0E55E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638D1" w14:textId="77777777" w:rsidR="00A02CFF" w:rsidRDefault="00A02CFF">
      <w:r>
        <w:separator/>
      </w:r>
    </w:p>
  </w:footnote>
  <w:footnote w:type="continuationSeparator" w:id="0">
    <w:p w14:paraId="43ED2C67" w14:textId="77777777" w:rsidR="00A02CFF" w:rsidRDefault="00A02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1"/>
      <w:gridCol w:w="2269"/>
    </w:tblGrid>
    <w:tr w:rsidR="00AA4393" w14:paraId="2D203756" w14:textId="77777777">
      <w:trPr>
        <w:trHeight w:val="536"/>
        <w:jc w:val="center"/>
      </w:trPr>
      <w:tc>
        <w:tcPr>
          <w:tcW w:w="2445" w:type="dxa"/>
          <w:vAlign w:val="center"/>
        </w:tcPr>
        <w:p w14:paraId="70529BAF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2C2B893A" w14:textId="77777777" w:rsidR="00AA4393" w:rsidRPr="00B4738A" w:rsidRDefault="00AA4393" w:rsidP="00B4738A"/>
      </w:tc>
      <w:tc>
        <w:tcPr>
          <w:tcW w:w="2283" w:type="dxa"/>
          <w:vAlign w:val="center"/>
        </w:tcPr>
        <w:p w14:paraId="1D3C4B44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45905ABE" wp14:editId="4DF60217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7F7AA98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2" type="#_x0000_t75" style="width:12.1pt;height:12.1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F378A9"/>
    <w:multiLevelType w:val="multilevel"/>
    <w:tmpl w:val="3F5A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218F3476"/>
    <w:multiLevelType w:val="multilevel"/>
    <w:tmpl w:val="3F5A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54139F0"/>
    <w:multiLevelType w:val="multilevel"/>
    <w:tmpl w:val="D8C4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86404"/>
    <w:multiLevelType w:val="multilevel"/>
    <w:tmpl w:val="3F5A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EB62818"/>
    <w:multiLevelType w:val="multilevel"/>
    <w:tmpl w:val="3F5A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1D35EE"/>
    <w:multiLevelType w:val="multilevel"/>
    <w:tmpl w:val="3F5A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087FCB"/>
    <w:multiLevelType w:val="multilevel"/>
    <w:tmpl w:val="D4BA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13"/>
  </w:num>
  <w:num w:numId="7">
    <w:abstractNumId w:val="9"/>
  </w:num>
  <w:num w:numId="8">
    <w:abstractNumId w:val="12"/>
  </w:num>
  <w:num w:numId="9">
    <w:abstractNumId w:val="11"/>
  </w:num>
  <w:num w:numId="10">
    <w:abstractNumId w:val="7"/>
  </w:num>
  <w:num w:numId="11">
    <w:abstractNumId w:val="2"/>
  </w:num>
  <w:num w:numId="12">
    <w:abstractNumId w:val="5"/>
  </w:num>
  <w:num w:numId="13">
    <w:abstractNumId w:val="8"/>
  </w:num>
  <w:num w:numId="1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73B"/>
    <w:rsid w:val="00000197"/>
    <w:rsid w:val="00010B9A"/>
    <w:rsid w:val="0001209F"/>
    <w:rsid w:val="00021D00"/>
    <w:rsid w:val="00027A46"/>
    <w:rsid w:val="00027A74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4225"/>
    <w:rsid w:val="001764CE"/>
    <w:rsid w:val="00183417"/>
    <w:rsid w:val="001C2112"/>
    <w:rsid w:val="001C454D"/>
    <w:rsid w:val="001D4577"/>
    <w:rsid w:val="001D72BA"/>
    <w:rsid w:val="001F2420"/>
    <w:rsid w:val="001F62E9"/>
    <w:rsid w:val="001F6EEB"/>
    <w:rsid w:val="002770F3"/>
    <w:rsid w:val="002951BD"/>
    <w:rsid w:val="00297E2A"/>
    <w:rsid w:val="002B6893"/>
    <w:rsid w:val="002C6634"/>
    <w:rsid w:val="002D7D46"/>
    <w:rsid w:val="002F038B"/>
    <w:rsid w:val="002F0D28"/>
    <w:rsid w:val="00310160"/>
    <w:rsid w:val="0031563E"/>
    <w:rsid w:val="0034172E"/>
    <w:rsid w:val="00362F07"/>
    <w:rsid w:val="0037071E"/>
    <w:rsid w:val="003E018B"/>
    <w:rsid w:val="003E11DC"/>
    <w:rsid w:val="003E32B9"/>
    <w:rsid w:val="003F1870"/>
    <w:rsid w:val="00407333"/>
    <w:rsid w:val="0040782E"/>
    <w:rsid w:val="004202D8"/>
    <w:rsid w:val="004206A2"/>
    <w:rsid w:val="0043666E"/>
    <w:rsid w:val="00436B90"/>
    <w:rsid w:val="0044684F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9401C"/>
    <w:rsid w:val="005B27EF"/>
    <w:rsid w:val="005E6192"/>
    <w:rsid w:val="005E6B56"/>
    <w:rsid w:val="00615583"/>
    <w:rsid w:val="0062386E"/>
    <w:rsid w:val="00645760"/>
    <w:rsid w:val="006531E8"/>
    <w:rsid w:val="00656974"/>
    <w:rsid w:val="006902A9"/>
    <w:rsid w:val="006966D0"/>
    <w:rsid w:val="006E132F"/>
    <w:rsid w:val="006E2CE8"/>
    <w:rsid w:val="006E4DA8"/>
    <w:rsid w:val="006F7316"/>
    <w:rsid w:val="007010E6"/>
    <w:rsid w:val="007118D3"/>
    <w:rsid w:val="0071402A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74EC1"/>
    <w:rsid w:val="007916C3"/>
    <w:rsid w:val="007D0A71"/>
    <w:rsid w:val="007D1193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6278C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91945"/>
    <w:rsid w:val="009A06E1"/>
    <w:rsid w:val="009B009E"/>
    <w:rsid w:val="009B190E"/>
    <w:rsid w:val="009B6FDC"/>
    <w:rsid w:val="009D1A69"/>
    <w:rsid w:val="009D480B"/>
    <w:rsid w:val="009F75DD"/>
    <w:rsid w:val="00A02CFF"/>
    <w:rsid w:val="00A3107E"/>
    <w:rsid w:val="00A65F0B"/>
    <w:rsid w:val="00A673F4"/>
    <w:rsid w:val="00A706B7"/>
    <w:rsid w:val="00AA4393"/>
    <w:rsid w:val="00AB1CA6"/>
    <w:rsid w:val="00AB473B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2F5A"/>
    <w:rsid w:val="00BA56D2"/>
    <w:rsid w:val="00BA7DF1"/>
    <w:rsid w:val="00BD773C"/>
    <w:rsid w:val="00BE185C"/>
    <w:rsid w:val="00BF7A15"/>
    <w:rsid w:val="00C0422A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DF0903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44943"/>
    <w:rsid w:val="00F512A6"/>
    <w:rsid w:val="00F664DF"/>
    <w:rsid w:val="00F87E10"/>
    <w:rsid w:val="00F91638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F4B3971"/>
  <w15:docId w15:val="{53D65A3F-D045-4F91-9EC1-88C2EEAD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customStyle="1" w:styleId="paragraph">
    <w:name w:val="paragraph"/>
    <w:basedOn w:val="Normal"/>
    <w:rsid w:val="0017422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Policepardfaut"/>
    <w:rsid w:val="00174225"/>
  </w:style>
  <w:style w:type="character" w:customStyle="1" w:styleId="eop">
    <w:name w:val="eop"/>
    <w:basedOn w:val="Policepardfaut"/>
    <w:rsid w:val="00174225"/>
  </w:style>
  <w:style w:type="paragraph" w:styleId="En-ttedetabledesmatires">
    <w:name w:val="TOC Heading"/>
    <w:basedOn w:val="Titre1"/>
    <w:next w:val="Normal"/>
    <w:uiPriority w:val="39"/>
    <w:unhideWhenUsed/>
    <w:qFormat/>
    <w:rsid w:val="0059401C"/>
    <w:pPr>
      <w:numPr>
        <w:numId w:val="0"/>
      </w:numPr>
      <w:spacing w:before="240" w:after="0" w:line="259" w:lineRule="auto"/>
      <w:outlineLvl w:val="9"/>
    </w:pPr>
    <w:rPr>
      <w:rFonts w:eastAsiaTheme="majorEastAsia" w:cstheme="majorBidi"/>
      <w:b w:val="0"/>
      <w:bCs w:val="0"/>
      <w:caps w:val="0"/>
      <w:color w:val="365F91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06rkz\Documents\GitHub\P042Mysql\Documents\Rapport-Luci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C9241-90AD-449C-AD9B-CD7B627A6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Rapport-Lucie</Template>
  <TotalTime>177</TotalTime>
  <Pages>4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3201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Lucie Deoliveira</dc:creator>
  <cp:lastModifiedBy>Etienne De Oliveira</cp:lastModifiedBy>
  <cp:revision>29</cp:revision>
  <cp:lastPrinted>2009-09-04T13:21:00Z</cp:lastPrinted>
  <dcterms:created xsi:type="dcterms:W3CDTF">2022-03-18T12:19:00Z</dcterms:created>
  <dcterms:modified xsi:type="dcterms:W3CDTF">2022-03-18T20:38:00Z</dcterms:modified>
</cp:coreProperties>
</file>